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CSCE 230 Semester Project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2</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A32B8A" w:rsidP="00AC534F">
                    <w:pPr>
                      <w:pStyle w:val="NoSpacing"/>
                      <w:jc w:val="center"/>
                      <w:rPr>
                        <w:b/>
                        <w:bCs/>
                      </w:rPr>
                    </w:pPr>
                    <w:r>
                      <w:rPr>
                        <w:b/>
                        <w:bCs/>
                      </w:rPr>
                      <w:t>[</w:t>
                    </w:r>
                    <w:r w:rsidR="00AC534F">
                      <w:rPr>
                        <w:b/>
                        <w:bCs/>
                      </w:rPr>
                      <w:t>Nathan Doherty, Molly Lee, Shea Winkler]</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EndPr/>
                <w:sdtContent>
                  <w:p w:rsidR="005514FB" w:rsidRDefault="009144D1">
                    <w:pPr>
                      <w:pStyle w:val="NoSpacing"/>
                      <w:jc w:val="center"/>
                      <w:rPr>
                        <w:b/>
                        <w:bCs/>
                      </w:rPr>
                    </w:pPr>
                    <w:r>
                      <w:rPr>
                        <w:b/>
                        <w:bCs/>
                      </w:rPr>
                      <w:t>11/3</w:t>
                    </w:r>
                    <w:r w:rsidR="00530859">
                      <w:rPr>
                        <w:b/>
                        <w:bCs/>
                      </w:rPr>
                      <w:t>/2017</w:t>
                    </w:r>
                  </w:p>
                </w:sdtContent>
              </w:sdt>
              <w:p w:rsidR="0017229E" w:rsidRDefault="00AC534F">
                <w:pPr>
                  <w:pStyle w:val="NoSpacing"/>
                  <w:jc w:val="center"/>
                  <w:rPr>
                    <w:b/>
                    <w:bCs/>
                  </w:rPr>
                </w:pPr>
                <w:r>
                  <w:rPr>
                    <w:b/>
                    <w:bCs/>
                  </w:rPr>
                  <w:t>[</w:t>
                </w:r>
                <w:r w:rsidR="0017229E">
                  <w:rPr>
                    <w:b/>
                    <w:bCs/>
                  </w:rPr>
                  <w:t>Version</w:t>
                </w:r>
                <w:r>
                  <w:rPr>
                    <w:b/>
                    <w:bCs/>
                  </w:rPr>
                  <w:t xml:space="preserve"> 1</w:t>
                </w:r>
                <w:r w:rsidR="0017229E">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AC534F" w:rsidP="00AC534F">
                    <w:pPr>
                      <w:pStyle w:val="NoSpacing"/>
                    </w:pPr>
                    <w:r>
                      <w:t>The project consists of the design of a simple processor (and additional components, as time allows) for a NIOS II Architecture using primarily VHDL.</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1" w:name="_Toc497318818"/>
      <w:r>
        <w:lastRenderedPageBreak/>
        <w:t>Revision History</w:t>
      </w:r>
      <w:bookmarkEnd w:id="1"/>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AC534F" w:rsidP="008B0E93">
            <w:r>
              <w:t>First Draft of Design-Doc. – Datapath Implementation and R-Type functionality</w:t>
            </w:r>
          </w:p>
        </w:tc>
        <w:tc>
          <w:tcPr>
            <w:tcW w:w="2340" w:type="dxa"/>
          </w:tcPr>
          <w:p w:rsidR="00872BD2" w:rsidRDefault="00AC534F" w:rsidP="008B0E93">
            <w:r>
              <w:t>Winkler, Shea; Lee, Molly; Doherty, Nathan</w:t>
            </w:r>
          </w:p>
        </w:tc>
        <w:tc>
          <w:tcPr>
            <w:tcW w:w="1350" w:type="dxa"/>
          </w:tcPr>
          <w:p w:rsidR="00872BD2" w:rsidRDefault="00872BD2" w:rsidP="009144D1">
            <w:pPr>
              <w:jc w:val="center"/>
            </w:pPr>
            <w:r>
              <w:t>201</w:t>
            </w:r>
            <w:r w:rsidR="00AC534F">
              <w:t>7/</w:t>
            </w:r>
            <w:r w:rsidR="009144D1">
              <w:t>11/03</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1E4A61"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18818" w:history="1">
            <w:r w:rsidR="001E4A61" w:rsidRPr="006810B9">
              <w:rPr>
                <w:rStyle w:val="Hyperlink"/>
                <w:noProof/>
              </w:rPr>
              <w:t>Revision History</w:t>
            </w:r>
            <w:r w:rsidR="001E4A61">
              <w:rPr>
                <w:noProof/>
                <w:webHidden/>
              </w:rPr>
              <w:tab/>
            </w:r>
            <w:r w:rsidR="001E4A61">
              <w:rPr>
                <w:noProof/>
                <w:webHidden/>
              </w:rPr>
              <w:fldChar w:fldCharType="begin"/>
            </w:r>
            <w:r w:rsidR="001E4A61">
              <w:rPr>
                <w:noProof/>
                <w:webHidden/>
              </w:rPr>
              <w:instrText xml:space="preserve"> PAGEREF _Toc497318818 \h </w:instrText>
            </w:r>
            <w:r w:rsidR="001E4A61">
              <w:rPr>
                <w:noProof/>
                <w:webHidden/>
              </w:rPr>
            </w:r>
            <w:r w:rsidR="001E4A61">
              <w:rPr>
                <w:noProof/>
                <w:webHidden/>
              </w:rPr>
              <w:fldChar w:fldCharType="separate"/>
            </w:r>
            <w:r w:rsidR="004D738D">
              <w:rPr>
                <w:noProof/>
                <w:webHidden/>
              </w:rPr>
              <w:t>1</w:t>
            </w:r>
            <w:r w:rsidR="001E4A61">
              <w:rPr>
                <w:noProof/>
                <w:webHidden/>
              </w:rPr>
              <w:fldChar w:fldCharType="end"/>
            </w:r>
          </w:hyperlink>
        </w:p>
        <w:p w:rsidR="001E4A61" w:rsidRDefault="00A05F25">
          <w:pPr>
            <w:pStyle w:val="TOC1"/>
            <w:tabs>
              <w:tab w:val="left" w:pos="440"/>
              <w:tab w:val="right" w:leader="dot" w:pos="9350"/>
            </w:tabs>
            <w:rPr>
              <w:rFonts w:eastAsiaTheme="minorEastAsia"/>
              <w:noProof/>
            </w:rPr>
          </w:pPr>
          <w:hyperlink w:anchor="_Toc497318819" w:history="1">
            <w:r w:rsidR="001E4A61" w:rsidRPr="006810B9">
              <w:rPr>
                <w:rStyle w:val="Hyperlink"/>
                <w:noProof/>
              </w:rPr>
              <w:t>1.</w:t>
            </w:r>
            <w:r w:rsidR="001E4A61">
              <w:rPr>
                <w:rFonts w:eastAsiaTheme="minorEastAsia"/>
                <w:noProof/>
              </w:rPr>
              <w:tab/>
            </w:r>
            <w:r w:rsidR="001E4A61" w:rsidRPr="006810B9">
              <w:rPr>
                <w:rStyle w:val="Hyperlink"/>
                <w:noProof/>
              </w:rPr>
              <w:t>Introduction</w:t>
            </w:r>
            <w:r w:rsidR="001E4A61">
              <w:rPr>
                <w:noProof/>
                <w:webHidden/>
              </w:rPr>
              <w:tab/>
            </w:r>
            <w:r w:rsidR="001E4A61">
              <w:rPr>
                <w:noProof/>
                <w:webHidden/>
              </w:rPr>
              <w:fldChar w:fldCharType="begin"/>
            </w:r>
            <w:r w:rsidR="001E4A61">
              <w:rPr>
                <w:noProof/>
                <w:webHidden/>
              </w:rPr>
              <w:instrText xml:space="preserve"> PAGEREF _Toc497318819 \h </w:instrText>
            </w:r>
            <w:r w:rsidR="001E4A61">
              <w:rPr>
                <w:noProof/>
                <w:webHidden/>
              </w:rPr>
            </w:r>
            <w:r w:rsidR="001E4A61">
              <w:rPr>
                <w:noProof/>
                <w:webHidden/>
              </w:rPr>
              <w:fldChar w:fldCharType="separate"/>
            </w:r>
            <w:r w:rsidR="004D738D">
              <w:rPr>
                <w:noProof/>
                <w:webHidden/>
              </w:rPr>
              <w:t>3</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20" w:history="1">
            <w:r w:rsidR="001E4A61" w:rsidRPr="006810B9">
              <w:rPr>
                <w:rStyle w:val="Hyperlink"/>
                <w:noProof/>
              </w:rPr>
              <w:t>1.1</w:t>
            </w:r>
            <w:r w:rsidR="001E4A61">
              <w:rPr>
                <w:rFonts w:eastAsiaTheme="minorEastAsia"/>
                <w:noProof/>
              </w:rPr>
              <w:tab/>
            </w:r>
            <w:r w:rsidR="001E4A61" w:rsidRPr="006810B9">
              <w:rPr>
                <w:rStyle w:val="Hyperlink"/>
                <w:noProof/>
              </w:rPr>
              <w:t>Purpose of this Document</w:t>
            </w:r>
            <w:r w:rsidR="001E4A61">
              <w:rPr>
                <w:noProof/>
                <w:webHidden/>
              </w:rPr>
              <w:tab/>
            </w:r>
            <w:r w:rsidR="001E4A61">
              <w:rPr>
                <w:noProof/>
                <w:webHidden/>
              </w:rPr>
              <w:fldChar w:fldCharType="begin"/>
            </w:r>
            <w:r w:rsidR="001E4A61">
              <w:rPr>
                <w:noProof/>
                <w:webHidden/>
              </w:rPr>
              <w:instrText xml:space="preserve"> PAGEREF _Toc497318820 \h </w:instrText>
            </w:r>
            <w:r w:rsidR="001E4A61">
              <w:rPr>
                <w:noProof/>
                <w:webHidden/>
              </w:rPr>
            </w:r>
            <w:r w:rsidR="001E4A61">
              <w:rPr>
                <w:noProof/>
                <w:webHidden/>
              </w:rPr>
              <w:fldChar w:fldCharType="separate"/>
            </w:r>
            <w:r w:rsidR="004D738D">
              <w:rPr>
                <w:noProof/>
                <w:webHidden/>
              </w:rPr>
              <w:t>3</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21" w:history="1">
            <w:r w:rsidR="001E4A61" w:rsidRPr="006810B9">
              <w:rPr>
                <w:rStyle w:val="Hyperlink"/>
                <w:noProof/>
              </w:rPr>
              <w:t>1.2</w:t>
            </w:r>
            <w:r w:rsidR="001E4A61">
              <w:rPr>
                <w:rFonts w:eastAsiaTheme="minorEastAsia"/>
                <w:noProof/>
              </w:rPr>
              <w:tab/>
            </w:r>
            <w:r w:rsidR="001E4A61" w:rsidRPr="006810B9">
              <w:rPr>
                <w:rStyle w:val="Hyperlink"/>
                <w:noProof/>
              </w:rPr>
              <w:t>Scope of the Project</w:t>
            </w:r>
            <w:r w:rsidR="001E4A61">
              <w:rPr>
                <w:noProof/>
                <w:webHidden/>
              </w:rPr>
              <w:tab/>
            </w:r>
            <w:r w:rsidR="001E4A61">
              <w:rPr>
                <w:noProof/>
                <w:webHidden/>
              </w:rPr>
              <w:fldChar w:fldCharType="begin"/>
            </w:r>
            <w:r w:rsidR="001E4A61">
              <w:rPr>
                <w:noProof/>
                <w:webHidden/>
              </w:rPr>
              <w:instrText xml:space="preserve"> PAGEREF _Toc497318821 \h </w:instrText>
            </w:r>
            <w:r w:rsidR="001E4A61">
              <w:rPr>
                <w:noProof/>
                <w:webHidden/>
              </w:rPr>
            </w:r>
            <w:r w:rsidR="001E4A61">
              <w:rPr>
                <w:noProof/>
                <w:webHidden/>
              </w:rPr>
              <w:fldChar w:fldCharType="separate"/>
            </w:r>
            <w:r w:rsidR="004D738D">
              <w:rPr>
                <w:noProof/>
                <w:webHidden/>
              </w:rPr>
              <w:t>3</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22" w:history="1">
            <w:r w:rsidR="001E4A61" w:rsidRPr="006810B9">
              <w:rPr>
                <w:rStyle w:val="Hyperlink"/>
                <w:noProof/>
              </w:rPr>
              <w:t>1.3</w:t>
            </w:r>
            <w:r w:rsidR="001E4A61">
              <w:rPr>
                <w:rFonts w:eastAsiaTheme="minorEastAsia"/>
                <w:noProof/>
              </w:rPr>
              <w:tab/>
            </w:r>
            <w:r w:rsidR="001E4A61" w:rsidRPr="006810B9">
              <w:rPr>
                <w:rStyle w:val="Hyperlink"/>
                <w:noProof/>
              </w:rPr>
              <w:t>Definitions, Acronyms, Abbreviations</w:t>
            </w:r>
            <w:r w:rsidR="001E4A61">
              <w:rPr>
                <w:noProof/>
                <w:webHidden/>
              </w:rPr>
              <w:tab/>
            </w:r>
            <w:r w:rsidR="001E4A61">
              <w:rPr>
                <w:noProof/>
                <w:webHidden/>
              </w:rPr>
              <w:fldChar w:fldCharType="begin"/>
            </w:r>
            <w:r w:rsidR="001E4A61">
              <w:rPr>
                <w:noProof/>
                <w:webHidden/>
              </w:rPr>
              <w:instrText xml:space="preserve"> PAGEREF _Toc497318822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A05F25">
          <w:pPr>
            <w:pStyle w:val="TOC3"/>
            <w:tabs>
              <w:tab w:val="left" w:pos="1320"/>
              <w:tab w:val="right" w:leader="dot" w:pos="9350"/>
            </w:tabs>
            <w:rPr>
              <w:rFonts w:eastAsiaTheme="minorEastAsia"/>
              <w:noProof/>
            </w:rPr>
          </w:pPr>
          <w:hyperlink w:anchor="_Toc497318823" w:history="1">
            <w:r w:rsidR="001E4A61" w:rsidRPr="006810B9">
              <w:rPr>
                <w:rStyle w:val="Hyperlink"/>
                <w:noProof/>
              </w:rPr>
              <w:t>1.3.1</w:t>
            </w:r>
            <w:r w:rsidR="001E4A61">
              <w:rPr>
                <w:rFonts w:eastAsiaTheme="minorEastAsia"/>
                <w:noProof/>
              </w:rPr>
              <w:tab/>
            </w:r>
            <w:r w:rsidR="001E4A61" w:rsidRPr="006810B9">
              <w:rPr>
                <w:rStyle w:val="Hyperlink"/>
                <w:noProof/>
              </w:rPr>
              <w:t>Definitions</w:t>
            </w:r>
            <w:r w:rsidR="001E4A61">
              <w:rPr>
                <w:noProof/>
                <w:webHidden/>
              </w:rPr>
              <w:tab/>
            </w:r>
            <w:r w:rsidR="001E4A61">
              <w:rPr>
                <w:noProof/>
                <w:webHidden/>
              </w:rPr>
              <w:fldChar w:fldCharType="begin"/>
            </w:r>
            <w:r w:rsidR="001E4A61">
              <w:rPr>
                <w:noProof/>
                <w:webHidden/>
              </w:rPr>
              <w:instrText xml:space="preserve"> PAGEREF _Toc497318823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A05F25">
          <w:pPr>
            <w:pStyle w:val="TOC3"/>
            <w:tabs>
              <w:tab w:val="left" w:pos="1320"/>
              <w:tab w:val="right" w:leader="dot" w:pos="9350"/>
            </w:tabs>
            <w:rPr>
              <w:rFonts w:eastAsiaTheme="minorEastAsia"/>
              <w:noProof/>
            </w:rPr>
          </w:pPr>
          <w:hyperlink w:anchor="_Toc497318824" w:history="1">
            <w:r w:rsidR="001E4A61" w:rsidRPr="006810B9">
              <w:rPr>
                <w:rStyle w:val="Hyperlink"/>
                <w:noProof/>
              </w:rPr>
              <w:t>1.3.2</w:t>
            </w:r>
            <w:r w:rsidR="001E4A61">
              <w:rPr>
                <w:rFonts w:eastAsiaTheme="minorEastAsia"/>
                <w:noProof/>
              </w:rPr>
              <w:tab/>
            </w:r>
            <w:r w:rsidR="001E4A61" w:rsidRPr="006810B9">
              <w:rPr>
                <w:rStyle w:val="Hyperlink"/>
                <w:noProof/>
              </w:rPr>
              <w:t>Abbreviations &amp; Acronyms</w:t>
            </w:r>
            <w:r w:rsidR="001E4A61">
              <w:rPr>
                <w:noProof/>
                <w:webHidden/>
              </w:rPr>
              <w:tab/>
            </w:r>
            <w:r w:rsidR="001E4A61">
              <w:rPr>
                <w:noProof/>
                <w:webHidden/>
              </w:rPr>
              <w:fldChar w:fldCharType="begin"/>
            </w:r>
            <w:r w:rsidR="001E4A61">
              <w:rPr>
                <w:noProof/>
                <w:webHidden/>
              </w:rPr>
              <w:instrText xml:space="preserve"> PAGEREF _Toc497318824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A05F25">
          <w:pPr>
            <w:pStyle w:val="TOC1"/>
            <w:tabs>
              <w:tab w:val="left" w:pos="440"/>
              <w:tab w:val="right" w:leader="dot" w:pos="9350"/>
            </w:tabs>
            <w:rPr>
              <w:rFonts w:eastAsiaTheme="minorEastAsia"/>
              <w:noProof/>
            </w:rPr>
          </w:pPr>
          <w:hyperlink w:anchor="_Toc497318825" w:history="1">
            <w:r w:rsidR="001E4A61" w:rsidRPr="006810B9">
              <w:rPr>
                <w:rStyle w:val="Hyperlink"/>
                <w:noProof/>
              </w:rPr>
              <w:t>2.</w:t>
            </w:r>
            <w:r w:rsidR="001E4A61">
              <w:rPr>
                <w:rFonts w:eastAsiaTheme="minorEastAsia"/>
                <w:noProof/>
              </w:rPr>
              <w:tab/>
            </w:r>
            <w:r w:rsidR="001E4A61" w:rsidRPr="006810B9">
              <w:rPr>
                <w:rStyle w:val="Hyperlink"/>
                <w:noProof/>
              </w:rPr>
              <w:t>Overall Design Description</w:t>
            </w:r>
            <w:r w:rsidR="001E4A61">
              <w:rPr>
                <w:noProof/>
                <w:webHidden/>
              </w:rPr>
              <w:tab/>
            </w:r>
            <w:r w:rsidR="001E4A61">
              <w:rPr>
                <w:noProof/>
                <w:webHidden/>
              </w:rPr>
              <w:fldChar w:fldCharType="begin"/>
            </w:r>
            <w:r w:rsidR="001E4A61">
              <w:rPr>
                <w:noProof/>
                <w:webHidden/>
              </w:rPr>
              <w:instrText xml:space="preserve"> PAGEREF _Toc497318825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26" w:history="1">
            <w:r w:rsidR="001E4A61" w:rsidRPr="006810B9">
              <w:rPr>
                <w:rStyle w:val="Hyperlink"/>
                <w:noProof/>
              </w:rPr>
              <w:t>2.1</w:t>
            </w:r>
            <w:r w:rsidR="001E4A61">
              <w:rPr>
                <w:rFonts w:eastAsiaTheme="minorEastAsia"/>
                <w:noProof/>
              </w:rPr>
              <w:tab/>
            </w:r>
            <w:r w:rsidR="001E4A61" w:rsidRPr="006810B9">
              <w:rPr>
                <w:rStyle w:val="Hyperlink"/>
                <w:noProof/>
              </w:rPr>
              <w:t>Alternative Design Options</w:t>
            </w:r>
            <w:r w:rsidR="001E4A61">
              <w:rPr>
                <w:noProof/>
                <w:webHidden/>
              </w:rPr>
              <w:tab/>
            </w:r>
            <w:r w:rsidR="001E4A61">
              <w:rPr>
                <w:noProof/>
                <w:webHidden/>
              </w:rPr>
              <w:fldChar w:fldCharType="begin"/>
            </w:r>
            <w:r w:rsidR="001E4A61">
              <w:rPr>
                <w:noProof/>
                <w:webHidden/>
              </w:rPr>
              <w:instrText xml:space="preserve"> PAGEREF _Toc497318826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A05F25">
          <w:pPr>
            <w:pStyle w:val="TOC1"/>
            <w:tabs>
              <w:tab w:val="left" w:pos="440"/>
              <w:tab w:val="right" w:leader="dot" w:pos="9350"/>
            </w:tabs>
            <w:rPr>
              <w:rFonts w:eastAsiaTheme="minorEastAsia"/>
              <w:noProof/>
            </w:rPr>
          </w:pPr>
          <w:hyperlink w:anchor="_Toc497318827" w:history="1">
            <w:r w:rsidR="001E4A61" w:rsidRPr="006810B9">
              <w:rPr>
                <w:rStyle w:val="Hyperlink"/>
                <w:noProof/>
              </w:rPr>
              <w:t>3.</w:t>
            </w:r>
            <w:r w:rsidR="001E4A61">
              <w:rPr>
                <w:rFonts w:eastAsiaTheme="minorEastAsia"/>
                <w:noProof/>
              </w:rPr>
              <w:tab/>
            </w:r>
            <w:r w:rsidR="001E4A61" w:rsidRPr="006810B9">
              <w:rPr>
                <w:rStyle w:val="Hyperlink"/>
                <w:noProof/>
              </w:rPr>
              <w:t>Detailed Component Description</w:t>
            </w:r>
            <w:r w:rsidR="001E4A61">
              <w:rPr>
                <w:noProof/>
                <w:webHidden/>
              </w:rPr>
              <w:tab/>
            </w:r>
            <w:r w:rsidR="001E4A61">
              <w:rPr>
                <w:noProof/>
                <w:webHidden/>
              </w:rPr>
              <w:fldChar w:fldCharType="begin"/>
            </w:r>
            <w:r w:rsidR="001E4A61">
              <w:rPr>
                <w:noProof/>
                <w:webHidden/>
              </w:rPr>
              <w:instrText xml:space="preserve"> PAGEREF _Toc497318827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28" w:history="1">
            <w:r w:rsidR="001E4A61" w:rsidRPr="006810B9">
              <w:rPr>
                <w:rStyle w:val="Hyperlink"/>
                <w:noProof/>
              </w:rPr>
              <w:t>3.1</w:t>
            </w:r>
            <w:r w:rsidR="001E4A61">
              <w:rPr>
                <w:rFonts w:eastAsiaTheme="minorEastAsia"/>
                <w:noProof/>
              </w:rPr>
              <w:tab/>
            </w:r>
            <w:r w:rsidR="001E4A61" w:rsidRPr="006810B9">
              <w:rPr>
                <w:rStyle w:val="Hyperlink"/>
                <w:noProof/>
              </w:rPr>
              <w:t>Control Unit</w:t>
            </w:r>
            <w:r w:rsidR="001E4A61">
              <w:rPr>
                <w:noProof/>
                <w:webHidden/>
              </w:rPr>
              <w:tab/>
            </w:r>
            <w:r w:rsidR="001E4A61">
              <w:rPr>
                <w:noProof/>
                <w:webHidden/>
              </w:rPr>
              <w:fldChar w:fldCharType="begin"/>
            </w:r>
            <w:r w:rsidR="001E4A61">
              <w:rPr>
                <w:noProof/>
                <w:webHidden/>
              </w:rPr>
              <w:instrText xml:space="preserve"> PAGEREF _Toc497318828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A05F25">
          <w:pPr>
            <w:pStyle w:val="TOC3"/>
            <w:tabs>
              <w:tab w:val="left" w:pos="1320"/>
              <w:tab w:val="right" w:leader="dot" w:pos="9350"/>
            </w:tabs>
            <w:rPr>
              <w:rFonts w:eastAsiaTheme="minorEastAsia"/>
              <w:noProof/>
            </w:rPr>
          </w:pPr>
          <w:hyperlink w:anchor="_Toc497318829" w:history="1">
            <w:r w:rsidR="001E4A61" w:rsidRPr="006810B9">
              <w:rPr>
                <w:rStyle w:val="Hyperlink"/>
                <w:noProof/>
              </w:rPr>
              <w:t>3.1.1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_Toc497318829 \h </w:instrText>
            </w:r>
            <w:r w:rsidR="001E4A61">
              <w:rPr>
                <w:noProof/>
                <w:webHidden/>
              </w:rPr>
            </w:r>
            <w:r w:rsidR="001E4A61">
              <w:rPr>
                <w:noProof/>
                <w:webHidden/>
              </w:rPr>
              <w:fldChar w:fldCharType="separate"/>
            </w:r>
            <w:r w:rsidR="004D738D">
              <w:rPr>
                <w:noProof/>
                <w:webHidden/>
              </w:rPr>
              <w:t>5</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30" w:history="1">
            <w:r w:rsidR="001E4A61" w:rsidRPr="006810B9">
              <w:rPr>
                <w:rStyle w:val="Hyperlink"/>
                <w:noProof/>
              </w:rPr>
              <w:t>3.2</w:t>
            </w:r>
            <w:r w:rsidR="001E4A61">
              <w:rPr>
                <w:rFonts w:eastAsiaTheme="minorEastAsia"/>
                <w:noProof/>
              </w:rPr>
              <w:tab/>
            </w:r>
            <w:r w:rsidR="001E4A61" w:rsidRPr="006810B9">
              <w:rPr>
                <w:rStyle w:val="Hyperlink"/>
                <w:noProof/>
              </w:rPr>
              <w:t>Data Path</w:t>
            </w:r>
            <w:r w:rsidR="001E4A61">
              <w:rPr>
                <w:noProof/>
                <w:webHidden/>
              </w:rPr>
              <w:tab/>
            </w:r>
            <w:r w:rsidR="001E4A61">
              <w:rPr>
                <w:noProof/>
                <w:webHidden/>
              </w:rPr>
              <w:fldChar w:fldCharType="begin"/>
            </w:r>
            <w:r w:rsidR="001E4A61">
              <w:rPr>
                <w:noProof/>
                <w:webHidden/>
              </w:rPr>
              <w:instrText xml:space="preserve"> PAGEREF _Toc497318830 \h </w:instrText>
            </w:r>
            <w:r w:rsidR="001E4A61">
              <w:rPr>
                <w:noProof/>
                <w:webHidden/>
              </w:rPr>
            </w:r>
            <w:r w:rsidR="001E4A61">
              <w:rPr>
                <w:noProof/>
                <w:webHidden/>
              </w:rPr>
              <w:fldChar w:fldCharType="separate"/>
            </w:r>
            <w:r w:rsidR="004D738D">
              <w:rPr>
                <w:noProof/>
                <w:webHidden/>
              </w:rPr>
              <w:t>5</w:t>
            </w:r>
            <w:r w:rsidR="001E4A61">
              <w:rPr>
                <w:noProof/>
                <w:webHidden/>
              </w:rPr>
              <w:fldChar w:fldCharType="end"/>
            </w:r>
          </w:hyperlink>
        </w:p>
        <w:p w:rsidR="001E4A61" w:rsidRDefault="00A05F25">
          <w:pPr>
            <w:pStyle w:val="TOC3"/>
            <w:tabs>
              <w:tab w:val="left" w:pos="1320"/>
              <w:tab w:val="right" w:leader="dot" w:pos="9350"/>
            </w:tabs>
            <w:rPr>
              <w:rFonts w:eastAsiaTheme="minorEastAsia"/>
              <w:noProof/>
            </w:rPr>
          </w:pPr>
          <w:hyperlink w:anchor="_Toc497318831" w:history="1">
            <w:r w:rsidR="001E4A61" w:rsidRPr="006810B9">
              <w:rPr>
                <w:rStyle w:val="Hyperlink"/>
                <w:noProof/>
              </w:rPr>
              <w:t>3.2.1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_Toc497318831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32" w:history="1">
            <w:r w:rsidR="001E4A61" w:rsidRPr="006810B9">
              <w:rPr>
                <w:rStyle w:val="Hyperlink"/>
                <w:noProof/>
              </w:rPr>
              <w:t>3.3</w:t>
            </w:r>
            <w:r w:rsidR="001E4A61">
              <w:rPr>
                <w:rFonts w:eastAsiaTheme="minorEastAsia"/>
                <w:noProof/>
              </w:rPr>
              <w:tab/>
            </w:r>
            <w:r w:rsidR="001E4A61" w:rsidRPr="006810B9">
              <w:rPr>
                <w:rStyle w:val="Hyperlink"/>
                <w:noProof/>
              </w:rPr>
              <w:t>Input/Output (I/O)</w:t>
            </w:r>
            <w:r w:rsidR="001E4A61">
              <w:rPr>
                <w:noProof/>
                <w:webHidden/>
              </w:rPr>
              <w:tab/>
            </w:r>
            <w:r w:rsidR="001E4A61">
              <w:rPr>
                <w:noProof/>
                <w:webHidden/>
              </w:rPr>
              <w:fldChar w:fldCharType="begin"/>
            </w:r>
            <w:r w:rsidR="001E4A61">
              <w:rPr>
                <w:noProof/>
                <w:webHidden/>
              </w:rPr>
              <w:instrText xml:space="preserve"> PAGEREF _Toc497318832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A05F25">
          <w:pPr>
            <w:pStyle w:val="TOC3"/>
            <w:tabs>
              <w:tab w:val="left" w:pos="1320"/>
              <w:tab w:val="right" w:leader="dot" w:pos="9350"/>
            </w:tabs>
            <w:rPr>
              <w:rFonts w:eastAsiaTheme="minorEastAsia"/>
              <w:noProof/>
            </w:rPr>
          </w:pPr>
          <w:hyperlink w:anchor="_Toc497318833" w:history="1">
            <w:r w:rsidR="001E4A61" w:rsidRPr="006810B9">
              <w:rPr>
                <w:rStyle w:val="Hyperlink"/>
                <w:noProof/>
              </w:rPr>
              <w:t>3.3.1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_Toc497318833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34" w:history="1">
            <w:r w:rsidR="001E4A61" w:rsidRPr="006810B9">
              <w:rPr>
                <w:rStyle w:val="Hyperlink"/>
                <w:noProof/>
              </w:rPr>
              <w:t>3.4</w:t>
            </w:r>
            <w:r w:rsidR="001E4A61">
              <w:rPr>
                <w:rFonts w:eastAsiaTheme="minorEastAsia"/>
                <w:noProof/>
              </w:rPr>
              <w:tab/>
            </w:r>
            <w:r w:rsidR="001E4A61" w:rsidRPr="006810B9">
              <w:rPr>
                <w:rStyle w:val="Hyperlink"/>
                <w:noProof/>
              </w:rPr>
              <w:t>Design &amp; Integration of Data Structures</w:t>
            </w:r>
            <w:r w:rsidR="001E4A61">
              <w:rPr>
                <w:noProof/>
                <w:webHidden/>
              </w:rPr>
              <w:tab/>
            </w:r>
            <w:r w:rsidR="001E4A61">
              <w:rPr>
                <w:noProof/>
                <w:webHidden/>
              </w:rPr>
              <w:fldChar w:fldCharType="begin"/>
            </w:r>
            <w:r w:rsidR="001E4A61">
              <w:rPr>
                <w:noProof/>
                <w:webHidden/>
              </w:rPr>
              <w:instrText xml:space="preserve"> PAGEREF _Toc497318834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A05F25">
          <w:pPr>
            <w:pStyle w:val="TOC3"/>
            <w:tabs>
              <w:tab w:val="left" w:pos="1320"/>
              <w:tab w:val="right" w:leader="dot" w:pos="9350"/>
            </w:tabs>
            <w:rPr>
              <w:rFonts w:eastAsiaTheme="minorEastAsia"/>
              <w:noProof/>
            </w:rPr>
          </w:pPr>
          <w:hyperlink w:anchor="_Toc497318835" w:history="1">
            <w:r w:rsidR="001E4A61" w:rsidRPr="006810B9">
              <w:rPr>
                <w:rStyle w:val="Hyperlink"/>
                <w:noProof/>
              </w:rPr>
              <w:t>3.4.1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_Toc497318835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A05F25">
          <w:pPr>
            <w:pStyle w:val="TOC2"/>
            <w:tabs>
              <w:tab w:val="left" w:pos="880"/>
              <w:tab w:val="right" w:leader="dot" w:pos="9350"/>
            </w:tabs>
            <w:rPr>
              <w:rFonts w:eastAsiaTheme="minorEastAsia"/>
              <w:noProof/>
            </w:rPr>
          </w:pPr>
          <w:hyperlink w:anchor="_Toc497318836" w:history="1">
            <w:r w:rsidR="001E4A61" w:rsidRPr="006810B9">
              <w:rPr>
                <w:rStyle w:val="Hyperlink"/>
                <w:noProof/>
              </w:rPr>
              <w:t>3.5</w:t>
            </w:r>
            <w:r w:rsidR="001E4A61">
              <w:rPr>
                <w:rFonts w:eastAsiaTheme="minorEastAsia"/>
                <w:noProof/>
              </w:rPr>
              <w:tab/>
            </w:r>
            <w:r w:rsidR="001E4A61" w:rsidRPr="006810B9">
              <w:rPr>
                <w:rStyle w:val="Hyperlink"/>
                <w:noProof/>
              </w:rPr>
              <w:t>Changes &amp; Refactoring</w:t>
            </w:r>
            <w:r w:rsidR="001E4A61">
              <w:rPr>
                <w:noProof/>
                <w:webHidden/>
              </w:rPr>
              <w:tab/>
            </w:r>
            <w:r w:rsidR="001E4A61">
              <w:rPr>
                <w:noProof/>
                <w:webHidden/>
              </w:rPr>
              <w:fldChar w:fldCharType="begin"/>
            </w:r>
            <w:r w:rsidR="001E4A61">
              <w:rPr>
                <w:noProof/>
                <w:webHidden/>
              </w:rPr>
              <w:instrText xml:space="preserve"> PAGEREF _Toc497318836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A05F25">
          <w:pPr>
            <w:pStyle w:val="TOC1"/>
            <w:tabs>
              <w:tab w:val="left" w:pos="440"/>
              <w:tab w:val="right" w:leader="dot" w:pos="9350"/>
            </w:tabs>
            <w:rPr>
              <w:rFonts w:eastAsiaTheme="minorEastAsia"/>
              <w:noProof/>
            </w:rPr>
          </w:pPr>
          <w:hyperlink w:anchor="_Toc497318837" w:history="1">
            <w:r w:rsidR="001E4A61" w:rsidRPr="006810B9">
              <w:rPr>
                <w:rStyle w:val="Hyperlink"/>
                <w:noProof/>
              </w:rPr>
              <w:t>4.</w:t>
            </w:r>
            <w:r w:rsidR="001E4A61">
              <w:rPr>
                <w:rFonts w:eastAsiaTheme="minorEastAsia"/>
                <w:noProof/>
              </w:rPr>
              <w:tab/>
            </w:r>
            <w:r w:rsidR="001E4A61" w:rsidRPr="006810B9">
              <w:rPr>
                <w:rStyle w:val="Hyperlink"/>
                <w:noProof/>
              </w:rPr>
              <w:t>Additional Material</w:t>
            </w:r>
            <w:r w:rsidR="001E4A61">
              <w:rPr>
                <w:noProof/>
                <w:webHidden/>
              </w:rPr>
              <w:tab/>
            </w:r>
            <w:r w:rsidR="001E4A61">
              <w:rPr>
                <w:noProof/>
                <w:webHidden/>
              </w:rPr>
              <w:fldChar w:fldCharType="begin"/>
            </w:r>
            <w:r w:rsidR="001E4A61">
              <w:rPr>
                <w:noProof/>
                <w:webHidden/>
              </w:rPr>
              <w:instrText xml:space="preserve"> PAGEREF _Toc497318837 \h </w:instrText>
            </w:r>
            <w:r w:rsidR="001E4A61">
              <w:rPr>
                <w:noProof/>
                <w:webHidden/>
              </w:rPr>
            </w:r>
            <w:r w:rsidR="001E4A61">
              <w:rPr>
                <w:noProof/>
                <w:webHidden/>
              </w:rPr>
              <w:fldChar w:fldCharType="separate"/>
            </w:r>
            <w:r w:rsidR="004D738D">
              <w:rPr>
                <w:noProof/>
                <w:webHidden/>
              </w:rPr>
              <w:t>7</w:t>
            </w:r>
            <w:r w:rsidR="001E4A61">
              <w:rPr>
                <w:noProof/>
                <w:webHidden/>
              </w:rPr>
              <w:fldChar w:fldCharType="end"/>
            </w:r>
          </w:hyperlink>
        </w:p>
        <w:p w:rsidR="001E4A61" w:rsidRDefault="00A05F25">
          <w:pPr>
            <w:pStyle w:val="TOC1"/>
            <w:tabs>
              <w:tab w:val="left" w:pos="440"/>
              <w:tab w:val="right" w:leader="dot" w:pos="9350"/>
            </w:tabs>
            <w:rPr>
              <w:rFonts w:eastAsiaTheme="minorEastAsia"/>
              <w:noProof/>
            </w:rPr>
          </w:pPr>
          <w:hyperlink w:anchor="_Toc497318838" w:history="1">
            <w:r w:rsidR="001E4A61" w:rsidRPr="006810B9">
              <w:rPr>
                <w:rStyle w:val="Hyperlink"/>
                <w:noProof/>
              </w:rPr>
              <w:t>5.</w:t>
            </w:r>
            <w:r w:rsidR="001E4A61">
              <w:rPr>
                <w:rFonts w:eastAsiaTheme="minorEastAsia"/>
                <w:noProof/>
              </w:rPr>
              <w:tab/>
            </w:r>
            <w:r w:rsidR="001E4A61" w:rsidRPr="006810B9">
              <w:rPr>
                <w:rStyle w:val="Hyperlink"/>
                <w:noProof/>
              </w:rPr>
              <w:t>Bibliography</w:t>
            </w:r>
            <w:r w:rsidR="001E4A61">
              <w:rPr>
                <w:noProof/>
                <w:webHidden/>
              </w:rPr>
              <w:tab/>
            </w:r>
            <w:r w:rsidR="001E4A61">
              <w:rPr>
                <w:noProof/>
                <w:webHidden/>
              </w:rPr>
              <w:fldChar w:fldCharType="begin"/>
            </w:r>
            <w:r w:rsidR="001E4A61">
              <w:rPr>
                <w:noProof/>
                <w:webHidden/>
              </w:rPr>
              <w:instrText xml:space="preserve"> PAGEREF _Toc497318838 \h </w:instrText>
            </w:r>
            <w:r w:rsidR="001E4A61">
              <w:rPr>
                <w:noProof/>
                <w:webHidden/>
              </w:rPr>
            </w:r>
            <w:r w:rsidR="001E4A61">
              <w:rPr>
                <w:noProof/>
                <w:webHidden/>
              </w:rPr>
              <w:fldChar w:fldCharType="separate"/>
            </w:r>
            <w:r w:rsidR="004D738D">
              <w:rPr>
                <w:noProof/>
                <w:webHidden/>
              </w:rPr>
              <w:t>7</w:t>
            </w:r>
            <w:r w:rsidR="001E4A61">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3C5081">
      <w:pPr>
        <w:pStyle w:val="Heading1"/>
      </w:pPr>
      <w:bookmarkStart w:id="2" w:name="_Toc497318819"/>
      <w:r>
        <w:t>Introduction</w:t>
      </w:r>
      <w:bookmarkEnd w:id="2"/>
    </w:p>
    <w:p w:rsidR="0087464C" w:rsidRDefault="00E379F4" w:rsidP="0087464C">
      <w:r>
        <w:t>[Provide a short introduction to this document, the project and the context in which it is being developed]</w:t>
      </w:r>
    </w:p>
    <w:p w:rsidR="00B16A8F" w:rsidRDefault="00B16A8F" w:rsidP="00B16A8F">
      <w:pPr>
        <w:spacing w:after="0"/>
      </w:pPr>
      <w:r>
        <w:t>This document provides a description of Team 2’s efforts to create a NIOS II pr</w:t>
      </w:r>
      <w:r w:rsidR="002E0D7F">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Default="003A5FB6" w:rsidP="003A5FB6">
      <w:pPr>
        <w:pStyle w:val="Heading2"/>
        <w:numPr>
          <w:ilvl w:val="1"/>
          <w:numId w:val="3"/>
        </w:numPr>
      </w:pPr>
      <w:bookmarkStart w:id="3" w:name="_Toc497318820"/>
      <w:r>
        <w:t>P</w:t>
      </w:r>
      <w:r w:rsidR="001417A6">
        <w:t>urpose of this Document</w:t>
      </w:r>
      <w:bookmarkEnd w:id="3"/>
    </w:p>
    <w:p w:rsidR="001417A6" w:rsidRDefault="00B0433B" w:rsidP="001417A6">
      <w:r>
        <w:t>[Describe the purpose of this document; the goal(s) that its content are intended to achieve]</w:t>
      </w:r>
    </w:p>
    <w:p w:rsidR="009310EE" w:rsidRDefault="009310EE" w:rsidP="009310EE">
      <w:pPr>
        <w:spacing w:after="0"/>
      </w:pPr>
      <w: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Default="00B0433B" w:rsidP="00B0433B">
      <w:pPr>
        <w:pStyle w:val="Heading2"/>
        <w:numPr>
          <w:ilvl w:val="1"/>
          <w:numId w:val="2"/>
        </w:numPr>
      </w:pPr>
      <w:bookmarkStart w:id="4" w:name="_Toc497318821"/>
      <w:r>
        <w:t>Scope of the Project</w:t>
      </w:r>
      <w:bookmarkEnd w:id="4"/>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9310EE" w:rsidRDefault="009310EE" w:rsidP="009310EE">
      <w:pPr>
        <w:spacing w:after="0"/>
      </w:pPr>
      <w:r>
        <w:t xml:space="preserve">This project is to be completed in order to successfully complete CSCE 230 at UNL. The processor will be able to do basic functions (simple math, </w:t>
      </w:r>
      <w:r w:rsidR="006E2478">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Default="006E2478" w:rsidP="009310EE">
      <w:pPr>
        <w:spacing w:after="0"/>
      </w:pPr>
    </w:p>
    <w:p w:rsidR="006E2478" w:rsidRDefault="006E2478" w:rsidP="009310EE">
      <w:pPr>
        <w:spacing w:after="0"/>
      </w:pPr>
      <w:r>
        <w:t xml:space="preserve">In phase 1, Team 2 worked to create the control unit for the processor. The control unit is responsible for setting certain flag values that affect the way in which the processor functions. Phase 2 will implement the control unit </w:t>
      </w:r>
      <w:r w:rsidR="00590ABC">
        <w:t>to initialize a functioning processor.</w:t>
      </w:r>
    </w:p>
    <w:p w:rsidR="006E2478" w:rsidRDefault="006E2478" w:rsidP="009310EE">
      <w:pPr>
        <w:spacing w:after="0"/>
      </w:pPr>
    </w:p>
    <w:p w:rsidR="006E2478" w:rsidRDefault="006E2478" w:rsidP="009310EE">
      <w:pPr>
        <w:spacing w:after="0"/>
      </w:pPr>
      <w:r>
        <w:t xml:space="preserve">In phase 2, Team 2 created the Data Path File for the project and compiled a basic processor for the first time. In this phase, it </w:t>
      </w:r>
      <w:r w:rsidR="00534511">
        <w:t>was</w:t>
      </w:r>
      <w:r>
        <w:t xml:space="preserve"> only necessary to implement Register-type (R-type) instructions. </w:t>
      </w:r>
      <w:r w:rsidR="00534511">
        <w:t>This was</w:t>
      </w:r>
      <w:r>
        <w:t xml:space="preserve"> the simplest version of the processor that functions. The rest of the phases will be built from the working product of this phase.</w:t>
      </w:r>
    </w:p>
    <w:p w:rsidR="00FA1229" w:rsidRDefault="00FA1229" w:rsidP="00B63E56">
      <w:pPr>
        <w:pStyle w:val="Heading2"/>
        <w:numPr>
          <w:ilvl w:val="1"/>
          <w:numId w:val="2"/>
        </w:numPr>
      </w:pPr>
      <w:bookmarkStart w:id="5" w:name="_Toc497318822"/>
      <w:r>
        <w:t>Definitions, Acronyms, Abbreviations</w:t>
      </w:r>
      <w:bookmarkEnd w:id="5"/>
    </w:p>
    <w:p w:rsidR="00FA1229" w:rsidRDefault="00FA1229" w:rsidP="00D30C9D">
      <w:pPr>
        <w:pStyle w:val="Heading3"/>
        <w:numPr>
          <w:ilvl w:val="2"/>
          <w:numId w:val="2"/>
        </w:numPr>
      </w:pPr>
      <w:bookmarkStart w:id="6" w:name="_Toc497318823"/>
      <w:r>
        <w:t>Definitions</w:t>
      </w:r>
      <w:bookmarkEnd w:id="6"/>
    </w:p>
    <w:p w:rsidR="00824885" w:rsidRDefault="000A7505" w:rsidP="000A7505">
      <w:r>
        <w:t>[</w:t>
      </w:r>
      <w:r w:rsidR="00651B06">
        <w:t>D</w:t>
      </w:r>
      <w:r>
        <w:t>efine any terms that require a definition—domain specific terms, non-standard terms, or terms that are used in non-standard ways]</w:t>
      </w:r>
    </w:p>
    <w:p w:rsidR="00D62BA8" w:rsidRDefault="006E2478" w:rsidP="006E2478">
      <w:pPr>
        <w:spacing w:after="0"/>
      </w:pPr>
      <w:r>
        <w:t>R-type instruction – an instruction for the processor that is passed to the processor from a register memory location where the instruction is stored.</w:t>
      </w:r>
    </w:p>
    <w:p w:rsidR="00651B06" w:rsidRDefault="00651B06" w:rsidP="00D30C9D">
      <w:pPr>
        <w:pStyle w:val="Heading3"/>
        <w:numPr>
          <w:ilvl w:val="2"/>
          <w:numId w:val="2"/>
        </w:numPr>
      </w:pPr>
      <w:bookmarkStart w:id="7" w:name="_Toc497318824"/>
      <w:r>
        <w:t>Abbreviations &amp; Acronyms</w:t>
      </w:r>
      <w:bookmarkEnd w:id="7"/>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680D32" w:rsidRDefault="002E0D7F" w:rsidP="002E0D7F">
      <w:pPr>
        <w:spacing w:after="0"/>
      </w:pPr>
      <w:r>
        <w:t>RISC – Reduced Instruction Set Computer</w:t>
      </w:r>
    </w:p>
    <w:p w:rsidR="002E0D7F" w:rsidRDefault="002E0D7F" w:rsidP="002E0D7F">
      <w:pPr>
        <w:spacing w:after="0"/>
      </w:pPr>
      <w:r>
        <w:t>VHDL - Very High Speed Integrated Circuit Hardware Description Language</w:t>
      </w:r>
    </w:p>
    <w:p w:rsidR="002E0D7F" w:rsidRDefault="002E0D7F" w:rsidP="002E0D7F">
      <w:pPr>
        <w:spacing w:after="0"/>
      </w:pPr>
      <w:r>
        <w:t>ISA – Instruction Set Architecture</w:t>
      </w:r>
    </w:p>
    <w:p w:rsidR="002E0D7F" w:rsidRDefault="002E0D7F" w:rsidP="002E0D7F">
      <w:pPr>
        <w:spacing w:after="0"/>
      </w:pPr>
      <w:r>
        <w:t>ARM – Advanced RISC Machines</w:t>
      </w:r>
    </w:p>
    <w:p w:rsidR="009310EE" w:rsidRDefault="009310EE" w:rsidP="002E0D7F">
      <w:pPr>
        <w:spacing w:after="0"/>
      </w:pPr>
      <w:r>
        <w:t>NIOS – Netware Input/Output System</w:t>
      </w:r>
    </w:p>
    <w:p w:rsidR="006E2478" w:rsidRDefault="006E2478" w:rsidP="002E0D7F">
      <w:pPr>
        <w:spacing w:after="0"/>
      </w:pPr>
      <w:r>
        <w:t>R-type – Register Type</w:t>
      </w:r>
    </w:p>
    <w:p w:rsidR="00173A07" w:rsidRDefault="009061B2" w:rsidP="009061B2">
      <w:pPr>
        <w:pStyle w:val="Heading1"/>
        <w:numPr>
          <w:ilvl w:val="0"/>
          <w:numId w:val="2"/>
        </w:numPr>
      </w:pPr>
      <w:bookmarkStart w:id="8" w:name="_Toc497318825"/>
      <w:r>
        <w:t>Overall Design Description</w:t>
      </w:r>
      <w:bookmarkEnd w:id="8"/>
    </w:p>
    <w:p w:rsidR="009061B2" w:rsidRDefault="009061B2" w:rsidP="009061B2">
      <w:r>
        <w:t>[</w:t>
      </w:r>
      <w:r w:rsidR="00EE483D">
        <w:t>Provide an overall summary/description of the project.</w:t>
      </w:r>
      <w:r w:rsidR="00026768">
        <w:t xml:space="preserve">  Identify the major design components, technologies, etc.</w:t>
      </w:r>
      <w:r>
        <w:t>]</w:t>
      </w:r>
    </w:p>
    <w:p w:rsidR="00075CEB" w:rsidRPr="00005493" w:rsidRDefault="009916F3" w:rsidP="00075CEB">
      <w:pPr>
        <w:spacing w:after="0"/>
      </w:pPr>
      <w:r w:rsidRPr="00005493">
        <w:t>This project is divided into five main parts.  P</w:t>
      </w:r>
      <w:r w:rsidR="005C7387">
        <w:t>hase</w:t>
      </w:r>
      <w:r w:rsidRPr="00005493">
        <w:t xml:space="preserve"> I consisted of building a 16 X 16-bit register file, a 16-bit ALU and a cont</w:t>
      </w:r>
      <w:r w:rsidR="00E0517C" w:rsidRPr="00005493">
        <w:t xml:space="preserve">rol unit.  </w:t>
      </w:r>
      <w:r w:rsidR="005C7387">
        <w:t>Phase</w:t>
      </w:r>
      <w:r w:rsidR="00E0517C" w:rsidRPr="00005493">
        <w:t xml:space="preserve"> II included integrating the register file, ALU, control unit and other components into a basic data path for executing R-type operations, including Add, Sub, And, Or, and Xor.  P</w:t>
      </w:r>
      <w:r w:rsidR="005C7387">
        <w:t>hases</w:t>
      </w:r>
      <w:r w:rsidR="00E0517C" w:rsidRPr="00005493">
        <w:t xml:space="preserve"> III-VII have yet to be completed.</w:t>
      </w:r>
    </w:p>
    <w:p w:rsidR="005E120D" w:rsidRDefault="005E120D" w:rsidP="003F032F">
      <w:pPr>
        <w:pStyle w:val="Heading2"/>
        <w:numPr>
          <w:ilvl w:val="1"/>
          <w:numId w:val="8"/>
        </w:numPr>
      </w:pPr>
      <w:bookmarkStart w:id="9" w:name="_Toc497318826"/>
      <w:r>
        <w:t>Alternative Design Options</w:t>
      </w:r>
      <w:bookmarkEnd w:id="9"/>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10" w:name="_Toc497318827"/>
      <w:r>
        <w:t>Detailed Component Description</w:t>
      </w:r>
      <w:bookmarkEnd w:id="10"/>
    </w:p>
    <w:p w:rsidR="00DB02F9" w:rsidRDefault="00087A0E" w:rsidP="00D10496">
      <w:r>
        <w:t>In this section, we will discuss the components used in each phase of the project.</w:t>
      </w:r>
    </w:p>
    <w:p w:rsidR="00DE12E6" w:rsidRDefault="00EE4AE2" w:rsidP="00C11A75">
      <w:pPr>
        <w:pStyle w:val="Heading2"/>
        <w:numPr>
          <w:ilvl w:val="1"/>
          <w:numId w:val="6"/>
        </w:numPr>
      </w:pPr>
      <w:bookmarkStart w:id="11" w:name="_Toc497318828"/>
      <w:r>
        <w:t>Register File/</w:t>
      </w:r>
      <w:r w:rsidR="0093170B">
        <w:t>Control Unit</w:t>
      </w:r>
      <w:bookmarkEnd w:id="11"/>
    </w:p>
    <w:p w:rsidR="008B0B37" w:rsidRDefault="00B43F5F" w:rsidP="00C11A75">
      <w:r>
        <w:t>In Part 1, the register file and control unit were designed</w:t>
      </w:r>
      <w:r w:rsidR="00C23024">
        <w:t>….</w:t>
      </w:r>
      <w:r w:rsidR="00E2658D">
        <w:t>(more to come)</w:t>
      </w:r>
    </w:p>
    <w:p w:rsidR="00A370A8" w:rsidRDefault="00A370A8" w:rsidP="00A370A8">
      <w:pPr>
        <w:pStyle w:val="Heading3"/>
        <w:numPr>
          <w:ilvl w:val="2"/>
          <w:numId w:val="6"/>
        </w:numPr>
      </w:pPr>
      <w:bookmarkStart w:id="12" w:name="_Toc497318829"/>
      <w:r>
        <w:t>Component Testing Strategy</w:t>
      </w:r>
      <w:bookmarkEnd w:id="12"/>
    </w:p>
    <w:p w:rsidR="00A370A8" w:rsidRPr="00A370A8" w:rsidRDefault="00A370A8" w:rsidP="00A370A8">
      <w:r>
        <w:t>[This section will describe your approach to testing this particular component.</w:t>
      </w:r>
      <w:r w:rsidR="0022461E">
        <w:t>]</w:t>
      </w:r>
    </w:p>
    <w:p w:rsidR="00DE12E6" w:rsidRPr="00DE12E6" w:rsidRDefault="0093170B" w:rsidP="00C11A75">
      <w:pPr>
        <w:pStyle w:val="Heading2"/>
        <w:numPr>
          <w:ilvl w:val="1"/>
          <w:numId w:val="6"/>
        </w:numPr>
      </w:pPr>
      <w:bookmarkStart w:id="13" w:name="_Toc497318830"/>
      <w:r>
        <w:t>Data Path</w:t>
      </w:r>
      <w:bookmarkEnd w:id="13"/>
    </w:p>
    <w:p w:rsidR="0035080E" w:rsidRDefault="0035080E" w:rsidP="0035080E">
      <w:r>
        <w:t xml:space="preserve">[This section should detail your </w:t>
      </w:r>
      <w:r w:rsidR="00447594">
        <w:t>Data Path</w:t>
      </w:r>
      <w:r>
        <w:t>—</w:t>
      </w:r>
      <w:r w:rsidR="00447594">
        <w:t>the components</w:t>
      </w:r>
      <w:r>
        <w:t xml:space="preserv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4D738D">
        <w:rPr>
          <w:b/>
          <w:bCs/>
        </w:rPr>
        <w:t>Error! Reference source not found.</w:t>
      </w:r>
      <w:r w:rsidR="00A85377">
        <w:fldChar w:fldCharType="end"/>
      </w:r>
      <w:r w:rsidR="00D6224F">
        <w:t xml:space="preserve">.  </w:t>
      </w:r>
      <w:r w:rsidR="00C62EF0">
        <w:t>You should provide subsections to organize your presentation as applicable.</w:t>
      </w:r>
      <w:r w:rsidR="007011EA">
        <w:t>]</w:t>
      </w:r>
    </w:p>
    <w:p w:rsidR="00E71529" w:rsidRDefault="00E71529" w:rsidP="00A85377">
      <w:pPr>
        <w:pStyle w:val="Caption"/>
        <w:jc w:val="center"/>
      </w:pPr>
      <w:r>
        <w:rPr>
          <w:noProof/>
        </w:rPr>
        <w:drawing>
          <wp:inline distT="0" distB="0" distL="0" distR="0">
            <wp:extent cx="3829050" cy="51573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3842240" cy="5175111"/>
                    </a:xfrm>
                    <a:prstGeom prst="rect">
                      <a:avLst/>
                    </a:prstGeom>
                  </pic:spPr>
                </pic:pic>
              </a:graphicData>
            </a:graphic>
          </wp:inline>
        </w:drawing>
      </w:r>
    </w:p>
    <w:p w:rsidR="00BE1748" w:rsidRDefault="00E27B48" w:rsidP="00EE5186">
      <w:pPr>
        <w:pStyle w:val="Caption"/>
        <w:jc w:val="center"/>
      </w:pPr>
      <w:r>
        <w:t xml:space="preserve">Figure 1: </w:t>
      </w:r>
      <w:r w:rsidR="00E71529">
        <w:t>This is the Data Path that</w:t>
      </w:r>
      <w:r w:rsidR="0077735B">
        <w:t xml:space="preserve"> w</w:t>
      </w:r>
      <w:r w:rsidR="004C6E13">
        <w:t>as</w:t>
      </w:r>
      <w:r w:rsidR="00EE5186">
        <w:t xml:space="preserve"> implemented for Phase II</w:t>
      </w:r>
      <w:r w:rsidR="00BE1748">
        <w:t xml:space="preserve"> of the CSCE 230 Project.</w:t>
      </w:r>
    </w:p>
    <w:p w:rsidR="00A85377" w:rsidRDefault="00EE5186" w:rsidP="00EE5186">
      <w:pPr>
        <w:pStyle w:val="Caption"/>
        <w:jc w:val="center"/>
      </w:pPr>
      <w:r>
        <w:t xml:space="preserve"> (image from CSCE 230 Project Part II Datapath implementation)</w:t>
      </w:r>
    </w:p>
    <w:p w:rsidR="00715BCE" w:rsidRDefault="00715BCE" w:rsidP="00715BCE">
      <w:pPr>
        <w:pStyle w:val="Heading3"/>
        <w:numPr>
          <w:ilvl w:val="2"/>
          <w:numId w:val="6"/>
        </w:numPr>
      </w:pPr>
      <w:bookmarkStart w:id="14" w:name="_Toc497318831"/>
      <w:r>
        <w:t>Component Testing Strategy</w:t>
      </w:r>
      <w:bookmarkEnd w:id="14"/>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EA15F6" w:rsidP="00C11A75">
      <w:pPr>
        <w:pStyle w:val="Heading2"/>
        <w:numPr>
          <w:ilvl w:val="1"/>
          <w:numId w:val="6"/>
        </w:numPr>
      </w:pPr>
      <w:bookmarkStart w:id="15" w:name="_Toc497318832"/>
      <w:r>
        <w:t>Input/Output (I/O)</w:t>
      </w:r>
      <w:bookmarkEnd w:id="15"/>
    </w:p>
    <w:p w:rsidR="009C2A34" w:rsidRDefault="009C2A34" w:rsidP="009C2A34">
      <w:r>
        <w:t xml:space="preserve">[This section will be used to detail </w:t>
      </w:r>
      <w:r w:rsidR="008425FC">
        <w:t xml:space="preserve">phase </w:t>
      </w:r>
      <w:r w:rsidR="00806495">
        <w:t xml:space="preserve">IV </w:t>
      </w:r>
      <w:r w:rsidR="008425FC">
        <w:t xml:space="preserve">where you </w:t>
      </w:r>
      <w:r w:rsidR="00DB5794">
        <w:t xml:space="preserve">…  </w:t>
      </w:r>
      <w:r w:rsidR="008425FC">
        <w:t>This section will detail the</w:t>
      </w:r>
      <w:r w:rsidR="00E67A2F">
        <w:t xml:space="preserve"> I/O</w:t>
      </w:r>
      <w:r w:rsidR="008425FC">
        <w:t xml:space="preserve"> that you designed—how it conformed to the requirements, how it worked, other tools or methods that you designed to assist, how it handles corner cases and the expectations or restrictions that you’ve placed on the user of the</w:t>
      </w:r>
      <w:r w:rsidR="00EE4AE2">
        <w:t xml:space="preserve"> I/O</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8166CC" w:rsidP="00FA4624">
      <w:pPr>
        <w:pStyle w:val="Caption"/>
        <w:keepNext/>
      </w:pPr>
      <w:r>
        <w:t>(Insert caption here)</w:t>
      </w:r>
    </w:p>
    <w:p w:rsidR="00A31A48" w:rsidRDefault="008166CC" w:rsidP="009C2A34">
      <w:r>
        <w:t>(Insert table here)</w:t>
      </w:r>
    </w:p>
    <w:p w:rsidR="00490742" w:rsidRDefault="00490742" w:rsidP="00490742">
      <w:pPr>
        <w:pStyle w:val="Heading3"/>
        <w:numPr>
          <w:ilvl w:val="2"/>
          <w:numId w:val="6"/>
        </w:numPr>
      </w:pPr>
      <w:bookmarkStart w:id="16" w:name="_Toc497318833"/>
      <w:r>
        <w:t>Component Testing Strategy</w:t>
      </w:r>
      <w:bookmarkEnd w:id="16"/>
    </w:p>
    <w:p w:rsidR="00516600" w:rsidRPr="00A370A8" w:rsidRDefault="00516600" w:rsidP="00516600">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bookmarkStart w:id="17" w:name="_Toc497318834"/>
      <w:r>
        <w:t>Design &amp; Integration of Data Structures</w:t>
      </w:r>
      <w:bookmarkEnd w:id="17"/>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8" w:name="_Toc497318835"/>
      <w:r>
        <w:t>Component Testing Strategy</w:t>
      </w:r>
      <w:bookmarkEnd w:id="18"/>
    </w:p>
    <w:p w:rsidR="00F17C5C" w:rsidRDefault="00F17C5C" w:rsidP="00F17C5C">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075CEB" w:rsidRDefault="00075CEB" w:rsidP="00F17C5C">
      <w:r>
        <w:t>Phase 1: A (ControlU</w:t>
      </w:r>
      <w:r w:rsidR="001D48C4">
        <w:t>PDATE</w:t>
      </w:r>
      <w:r>
        <w:t>.do) testing file was provided and the control unit was tested using the do file to ensure it was working properly.</w:t>
      </w:r>
    </w:p>
    <w:p w:rsidR="00075CEB" w:rsidRDefault="00075CEB" w:rsidP="00F17C5C">
      <w:r>
        <w:t xml:space="preserve">Phase 2: A (PhaseTwo.do) testing file was created by Team 2 to test the Data Path file (and functioning processor) to ensure it is working properly.. </w:t>
      </w:r>
    </w:p>
    <w:p w:rsidR="00075CEB" w:rsidRPr="00A370A8" w:rsidRDefault="00075CEB" w:rsidP="00F17C5C"/>
    <w:p w:rsidR="009C2A34" w:rsidRDefault="00DD5427" w:rsidP="00C11A75">
      <w:pPr>
        <w:pStyle w:val="Heading2"/>
        <w:numPr>
          <w:ilvl w:val="1"/>
          <w:numId w:val="6"/>
        </w:numPr>
      </w:pPr>
      <w:bookmarkStart w:id="19" w:name="_Toc497318836"/>
      <w:r>
        <w:t xml:space="preserve">Changes &amp; </w:t>
      </w:r>
      <w:r w:rsidR="009C2A34">
        <w:t>Refactoring</w:t>
      </w:r>
      <w:bookmarkEnd w:id="19"/>
    </w:p>
    <w:p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rsidR="00075CEB" w:rsidRDefault="00075CEB" w:rsidP="009C2A34">
      <w:r>
        <w:t>Coming soon…</w:t>
      </w:r>
    </w:p>
    <w:p w:rsidR="00196547" w:rsidRDefault="004C1A24" w:rsidP="00C11A75">
      <w:pPr>
        <w:pStyle w:val="Heading1"/>
        <w:numPr>
          <w:ilvl w:val="0"/>
          <w:numId w:val="6"/>
        </w:numPr>
      </w:pPr>
      <w:bookmarkStart w:id="20" w:name="_Toc497318837"/>
      <w:r>
        <w:t>Additional Material</w:t>
      </w:r>
      <w:bookmarkEnd w:id="20"/>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075CEB" w:rsidRDefault="00075CEB" w:rsidP="004C1A24">
      <w:r>
        <w:t>Coming soon…</w:t>
      </w:r>
    </w:p>
    <w:p w:rsidR="004C1A24" w:rsidRDefault="004C1A24" w:rsidP="00C11A75">
      <w:pPr>
        <w:pStyle w:val="Heading1"/>
        <w:numPr>
          <w:ilvl w:val="0"/>
          <w:numId w:val="6"/>
        </w:numPr>
      </w:pPr>
      <w:bookmarkStart w:id="21" w:name="_Toc497318838"/>
      <w:r>
        <w:t>Bibliography</w:t>
      </w:r>
      <w:bookmarkEnd w:id="21"/>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0" w:history="1">
        <w:r w:rsidR="00AF7528" w:rsidRPr="00D01779">
          <w:rPr>
            <w:rStyle w:val="Hyperlink"/>
          </w:rPr>
          <w:t>http://www.cws.illinois.edu/workshop/writers/citation/)</w:t>
        </w:r>
      </w:hyperlink>
      <w:r w:rsidR="00EB6626">
        <w:t>.]</w:t>
      </w:r>
    </w:p>
    <w:p w:rsidR="001B3AC7" w:rsidRDefault="001A74FB" w:rsidP="004C1A24">
      <w:r>
        <w:t xml:space="preserve"> </w:t>
      </w:r>
      <w:r w:rsidR="00AF7528">
        <w:t xml:space="preserve">[1] </w:t>
      </w:r>
      <w:r w:rsidR="001B3AC7" w:rsidRPr="001B3AC7">
        <w:rPr>
          <w:i/>
        </w:rPr>
        <w:t>CSCE 230 Project Overview</w:t>
      </w:r>
      <w:r w:rsidR="001B3AC7">
        <w:t>. (</w:t>
      </w:r>
      <w:r w:rsidR="00D643DC">
        <w:t>2017</w:t>
      </w:r>
      <w:r w:rsidR="001B3AC7">
        <w:t xml:space="preserve">). Retrieved 25 October, 2017, from </w:t>
      </w:r>
      <w:hyperlink r:id="rId11" w:history="1">
        <w:r w:rsidR="001B3AC7" w:rsidRPr="00E54D75">
          <w:rPr>
            <w:rStyle w:val="Hyperlink"/>
          </w:rPr>
          <w:t>https://canvas.unl.edu/courses/19800/files/folder/Project/Overview%20and%20Helpful%20docs?preview=1285596</w:t>
        </w:r>
      </w:hyperlink>
      <w:r w:rsidR="001B3AC7">
        <w:t xml:space="preserve"> </w:t>
      </w:r>
    </w:p>
    <w:p w:rsidR="00AF7528" w:rsidRDefault="001B3AC7" w:rsidP="004C1A24">
      <w:r>
        <w:t xml:space="preserve">[2] </w:t>
      </w:r>
      <w:r w:rsidR="002E08E6" w:rsidRPr="002E08E6">
        <w:rPr>
          <w:i/>
        </w:rPr>
        <w:t>CSCE 230 Project Part II Datapath implementation</w:t>
      </w:r>
      <w:r w:rsidR="00AF7528">
        <w:t>. (</w:t>
      </w:r>
      <w:r w:rsidR="00D643DC">
        <w:t>2017</w:t>
      </w:r>
      <w:r w:rsidR="00AF7528">
        <w:t xml:space="preserve">). Retrieved </w:t>
      </w:r>
      <w:r w:rsidR="002E08E6">
        <w:t>October 25</w:t>
      </w:r>
      <w:r w:rsidR="00AF7528">
        <w:t>, 201</w:t>
      </w:r>
      <w:r w:rsidR="002E08E6">
        <w:t>7</w:t>
      </w:r>
      <w:r w:rsidR="00AF7528">
        <w:t xml:space="preserve">, from </w:t>
      </w:r>
      <w:r w:rsidR="00761294">
        <w:tab/>
      </w:r>
      <w:hyperlink r:id="rId12" w:history="1">
        <w:r w:rsidR="002E08E6" w:rsidRPr="00E54D75">
          <w:rPr>
            <w:rStyle w:val="Hyperlink"/>
          </w:rPr>
          <w:t>https://canvas.unl.edu/courses/19800/files/folder/Project/Part%202?preview=1245925</w:t>
        </w:r>
      </w:hyperlink>
      <w:r w:rsidR="002E08E6">
        <w:t xml:space="preserve"> </w:t>
      </w:r>
    </w:p>
    <w:p w:rsidR="002E1B0C" w:rsidRDefault="00334BBE" w:rsidP="004C1A24">
      <w:r>
        <w:t xml:space="preserve">Book </w:t>
      </w:r>
      <w:r w:rsidR="002E1B0C">
        <w:t>Example:</w:t>
      </w:r>
    </w:p>
    <w:p w:rsidR="00761294" w:rsidRDefault="007342DE" w:rsidP="004C1A24">
      <w:r>
        <w:t>[</w:t>
      </w:r>
      <w:r w:rsidR="002E1B0C">
        <w:t>3</w:t>
      </w:r>
      <w:r>
        <w:t xml:space="preserve">]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9C22DC" w:rsidRPr="004C1A24" w:rsidRDefault="009C22DC" w:rsidP="004C1A24"/>
    <w:sectPr w:rsidR="009C22DC" w:rsidRPr="004C1A24" w:rsidSect="005514F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38D" w:rsidRDefault="004D738D" w:rsidP="002130FD">
      <w:pPr>
        <w:spacing w:after="0" w:line="240" w:lineRule="auto"/>
      </w:pPr>
      <w:r>
        <w:separator/>
      </w:r>
    </w:p>
  </w:endnote>
  <w:endnote w:type="continuationSeparator" w:id="0">
    <w:p w:rsidR="004D738D" w:rsidRDefault="004D738D"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4D738D" w:rsidRDefault="004D738D">
        <w:pPr>
          <w:pStyle w:val="Footer"/>
          <w:jc w:val="right"/>
        </w:pPr>
        <w:r>
          <w:fldChar w:fldCharType="begin"/>
        </w:r>
        <w:r>
          <w:instrText xml:space="preserve"> PAGE   \* MERGEFORMAT </w:instrText>
        </w:r>
        <w:r>
          <w:fldChar w:fldCharType="separate"/>
        </w:r>
        <w:r w:rsidR="00A05F25">
          <w:rPr>
            <w:noProof/>
          </w:rPr>
          <w:t>1</w:t>
        </w:r>
        <w:r>
          <w:rPr>
            <w:noProof/>
          </w:rPr>
          <w:fldChar w:fldCharType="end"/>
        </w:r>
      </w:p>
    </w:sdtContent>
  </w:sdt>
  <w:p w:rsidR="004D738D" w:rsidRDefault="004D73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38D" w:rsidRDefault="004D738D" w:rsidP="002130FD">
      <w:pPr>
        <w:spacing w:after="0" w:line="240" w:lineRule="auto"/>
      </w:pPr>
      <w:r>
        <w:separator/>
      </w:r>
    </w:p>
  </w:footnote>
  <w:footnote w:type="continuationSeparator" w:id="0">
    <w:p w:rsidR="004D738D" w:rsidRDefault="004D738D"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417A6"/>
    <w:rsid w:val="00167725"/>
    <w:rsid w:val="0017229E"/>
    <w:rsid w:val="00173A07"/>
    <w:rsid w:val="00174896"/>
    <w:rsid w:val="0019057A"/>
    <w:rsid w:val="00196547"/>
    <w:rsid w:val="001A27C9"/>
    <w:rsid w:val="001A74FB"/>
    <w:rsid w:val="001B3AC7"/>
    <w:rsid w:val="001D1FF8"/>
    <w:rsid w:val="001D47EF"/>
    <w:rsid w:val="001D48C4"/>
    <w:rsid w:val="001E2CB2"/>
    <w:rsid w:val="001E4A61"/>
    <w:rsid w:val="002130FD"/>
    <w:rsid w:val="0022461E"/>
    <w:rsid w:val="002310B8"/>
    <w:rsid w:val="002315AA"/>
    <w:rsid w:val="00243356"/>
    <w:rsid w:val="002513B2"/>
    <w:rsid w:val="0026186D"/>
    <w:rsid w:val="002D31AD"/>
    <w:rsid w:val="002D70FC"/>
    <w:rsid w:val="002E08E6"/>
    <w:rsid w:val="002E0D7F"/>
    <w:rsid w:val="002E1B0C"/>
    <w:rsid w:val="00334BBE"/>
    <w:rsid w:val="003372E0"/>
    <w:rsid w:val="0035080E"/>
    <w:rsid w:val="00363878"/>
    <w:rsid w:val="003A5FB6"/>
    <w:rsid w:val="003C5081"/>
    <w:rsid w:val="003D4CDD"/>
    <w:rsid w:val="003E6064"/>
    <w:rsid w:val="003F032F"/>
    <w:rsid w:val="003F0B80"/>
    <w:rsid w:val="00447594"/>
    <w:rsid w:val="004508FD"/>
    <w:rsid w:val="00485630"/>
    <w:rsid w:val="00490742"/>
    <w:rsid w:val="00495F7B"/>
    <w:rsid w:val="004A7B73"/>
    <w:rsid w:val="004C1A24"/>
    <w:rsid w:val="004C6E13"/>
    <w:rsid w:val="004D738D"/>
    <w:rsid w:val="004E4F9D"/>
    <w:rsid w:val="004F7957"/>
    <w:rsid w:val="00502B94"/>
    <w:rsid w:val="005065AA"/>
    <w:rsid w:val="0050716E"/>
    <w:rsid w:val="00516600"/>
    <w:rsid w:val="00530859"/>
    <w:rsid w:val="00534511"/>
    <w:rsid w:val="005459DE"/>
    <w:rsid w:val="005514FB"/>
    <w:rsid w:val="00590ABC"/>
    <w:rsid w:val="005A08CE"/>
    <w:rsid w:val="005A44C9"/>
    <w:rsid w:val="005C7387"/>
    <w:rsid w:val="005D4115"/>
    <w:rsid w:val="005E120D"/>
    <w:rsid w:val="00625DC7"/>
    <w:rsid w:val="00651B06"/>
    <w:rsid w:val="00680D32"/>
    <w:rsid w:val="0068461E"/>
    <w:rsid w:val="00697B2C"/>
    <w:rsid w:val="006D30BC"/>
    <w:rsid w:val="006E2478"/>
    <w:rsid w:val="007011EA"/>
    <w:rsid w:val="00702D6B"/>
    <w:rsid w:val="00715BCE"/>
    <w:rsid w:val="00717742"/>
    <w:rsid w:val="00732360"/>
    <w:rsid w:val="007342DE"/>
    <w:rsid w:val="00761294"/>
    <w:rsid w:val="0077735B"/>
    <w:rsid w:val="00782B53"/>
    <w:rsid w:val="007C0B0B"/>
    <w:rsid w:val="007D15A8"/>
    <w:rsid w:val="00806495"/>
    <w:rsid w:val="008166CC"/>
    <w:rsid w:val="0081684F"/>
    <w:rsid w:val="00824885"/>
    <w:rsid w:val="00833C34"/>
    <w:rsid w:val="008425FC"/>
    <w:rsid w:val="0084436C"/>
    <w:rsid w:val="00872BD2"/>
    <w:rsid w:val="0087464C"/>
    <w:rsid w:val="00877809"/>
    <w:rsid w:val="00891B96"/>
    <w:rsid w:val="008B0B37"/>
    <w:rsid w:val="008B0E93"/>
    <w:rsid w:val="008B2C2A"/>
    <w:rsid w:val="008B4A2A"/>
    <w:rsid w:val="008F7107"/>
    <w:rsid w:val="009061B2"/>
    <w:rsid w:val="009144D1"/>
    <w:rsid w:val="009310EE"/>
    <w:rsid w:val="0093170B"/>
    <w:rsid w:val="00943B1A"/>
    <w:rsid w:val="0099097E"/>
    <w:rsid w:val="009916F3"/>
    <w:rsid w:val="00994D9C"/>
    <w:rsid w:val="009C22DC"/>
    <w:rsid w:val="009C2A34"/>
    <w:rsid w:val="009F3BDD"/>
    <w:rsid w:val="009F462A"/>
    <w:rsid w:val="00A05F25"/>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2641F"/>
    <w:rsid w:val="00B30578"/>
    <w:rsid w:val="00B35921"/>
    <w:rsid w:val="00B43F5F"/>
    <w:rsid w:val="00B63E56"/>
    <w:rsid w:val="00B65C4C"/>
    <w:rsid w:val="00B74733"/>
    <w:rsid w:val="00BA3D6B"/>
    <w:rsid w:val="00BA4E57"/>
    <w:rsid w:val="00BD37F8"/>
    <w:rsid w:val="00BD380A"/>
    <w:rsid w:val="00BE1748"/>
    <w:rsid w:val="00BE2CD7"/>
    <w:rsid w:val="00BF499D"/>
    <w:rsid w:val="00C10F83"/>
    <w:rsid w:val="00C11A75"/>
    <w:rsid w:val="00C23024"/>
    <w:rsid w:val="00C62EF0"/>
    <w:rsid w:val="00C731E2"/>
    <w:rsid w:val="00CD1449"/>
    <w:rsid w:val="00D10496"/>
    <w:rsid w:val="00D13EC3"/>
    <w:rsid w:val="00D30C9D"/>
    <w:rsid w:val="00D4506F"/>
    <w:rsid w:val="00D45853"/>
    <w:rsid w:val="00D6224F"/>
    <w:rsid w:val="00D62BA8"/>
    <w:rsid w:val="00D643DC"/>
    <w:rsid w:val="00D8021C"/>
    <w:rsid w:val="00D87E82"/>
    <w:rsid w:val="00DA66ED"/>
    <w:rsid w:val="00DB02F9"/>
    <w:rsid w:val="00DB5794"/>
    <w:rsid w:val="00DC05B8"/>
    <w:rsid w:val="00DD3D63"/>
    <w:rsid w:val="00DD5427"/>
    <w:rsid w:val="00DD7244"/>
    <w:rsid w:val="00DE12E6"/>
    <w:rsid w:val="00DE17F3"/>
    <w:rsid w:val="00DE45CE"/>
    <w:rsid w:val="00E004A8"/>
    <w:rsid w:val="00E0517C"/>
    <w:rsid w:val="00E2658D"/>
    <w:rsid w:val="00E27B48"/>
    <w:rsid w:val="00E379F4"/>
    <w:rsid w:val="00E66E74"/>
    <w:rsid w:val="00E67A2F"/>
    <w:rsid w:val="00E71529"/>
    <w:rsid w:val="00EA15F6"/>
    <w:rsid w:val="00EA5BC0"/>
    <w:rsid w:val="00EB11D5"/>
    <w:rsid w:val="00EB1661"/>
    <w:rsid w:val="00EB6626"/>
    <w:rsid w:val="00EB752C"/>
    <w:rsid w:val="00ED6526"/>
    <w:rsid w:val="00EE483D"/>
    <w:rsid w:val="00EE4AE2"/>
    <w:rsid w:val="00EE5186"/>
    <w:rsid w:val="00EF287F"/>
    <w:rsid w:val="00F07B7B"/>
    <w:rsid w:val="00F17C5C"/>
    <w:rsid w:val="00F3047A"/>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Part%202?preview=12459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Project/Overview%20and%20Helpful%20docs?preview=128559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C5D52-25C4-4206-A91F-BF138DFB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341515EC</Template>
  <TotalTime>0</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2</cp:revision>
  <cp:lastPrinted>2017-11-02T21:04:00Z</cp:lastPrinted>
  <dcterms:created xsi:type="dcterms:W3CDTF">2017-11-05T22:19:00Z</dcterms:created>
  <dcterms:modified xsi:type="dcterms:W3CDTF">2017-11-05T22:19:00Z</dcterms:modified>
</cp:coreProperties>
</file>